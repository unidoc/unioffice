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Sep 26, 2017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John Smith</w:t>
            <w:br/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